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jc w:val="center"/>
        <w:rPr>
          <w:rFonts w:hint="default"/>
          <w:sz w:val="144"/>
          <w:szCs w:val="144"/>
          <w:lang w:val="en-US" w:eastAsia="zh-CN"/>
        </w:rPr>
      </w:pPr>
      <w:r>
        <w:rPr>
          <w:rFonts w:hint="default"/>
          <w:sz w:val="144"/>
          <w:szCs w:val="144"/>
          <w:lang w:val="en-US" w:eastAsia="zh-CN"/>
        </w:rPr>
        <w:t>Presentation</w:t>
      </w:r>
    </w:p>
    <w:p>
      <w:pPr>
        <w:keepNext w:val="0"/>
        <w:keepLines w:val="0"/>
        <w:widowControl/>
        <w:suppressLineNumbers w:val="0"/>
        <w:ind w:left="2520" w:leftChars="0" w:firstLine="420" w:firstLineChars="0"/>
        <w:jc w:val="both"/>
        <w:rPr>
          <w:rFonts w:hint="default"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  <w:t>Team Member</w:t>
      </w:r>
      <w:r>
        <w:rPr>
          <w:rFonts w:hint="default"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ind w:left="2520" w:leftChars="0" w:firstLine="420" w:firstLineChars="0"/>
        <w:jc w:val="both"/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Mahmoud AbdElaal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Amr Ebrahim AbdElrahman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Kamal Soror Ebrahim Elmahss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Mohammed AbdEltwab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Wahdan Kotb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Christina Maged Makhal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Madonna Mamdouh Louize</w:t>
      </w:r>
    </w:p>
    <w:p>
      <w:pPr>
        <w:widowControl w:val="0"/>
        <w:numPr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ind w:firstLine="2340" w:firstLineChars="65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"/>
        </w:rPr>
        <w:t xml:space="preserve">Project name: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>Student Assistant.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>Description: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the application is used to help students to get an explanation Of all the prescribed study materials, and to save time, efforts and money.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2-The application allows downloading lectures to listen to them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without the internet ,and there are some external books available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for free to increase the student’s knowledge of everything related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to his field of study, and allows students to determine study times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and alerts them when it’s time and it also provides some links for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YouTube lecturers.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4"/>
          <w:szCs w:val="34"/>
          <w:lang w:val="en-US" w:eastAsia="zh-CN" w:bidi="ar"/>
        </w:rPr>
        <w:t xml:space="preserve">3-The application will show the user all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available</w:t>
      </w:r>
      <w:r>
        <w:rPr>
          <w:rFonts w:hint="default" w:ascii="Times New Roman" w:hAnsi="Times New Roman" w:eastAsia="SimSun" w:cs="Times New Roman"/>
          <w:color w:val="000000"/>
          <w:kern w:val="0"/>
          <w:sz w:val="34"/>
          <w:szCs w:val="3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lectures, every material in a separate group,send a notification if any new lectures uploaded and previous years exams, and monthly exams for each study.</w:t>
      </w:r>
    </w:p>
    <w:p>
      <w:pPr>
        <w:keepNext w:val="0"/>
        <w:keepLines w:val="0"/>
        <w:widowControl/>
        <w:suppressLineNumbers w:val="0"/>
        <w:ind w:firstLine="180" w:firstLineChars="5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4-The Project has Maximum time 13 weeks to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 xml:space="preserve">collect all the material of university,check the safety of the materials,make the mobile application,upload all materials, lectures and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 xml:space="preserve"> books and Testing the Application.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The Project has Maximum Budget 15000 L.E.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Risks: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Damage in any laptop,Increase in the cost,The lack of efficiency sufficient in the teams.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WBS:</w:t>
      </w:r>
    </w:p>
    <w:p>
      <w:pPr>
        <w:widowControl w:val="0"/>
        <w:numPr>
          <w:numId w:val="0"/>
        </w:numPr>
        <w:ind w:left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5407025</wp:posOffset>
                </wp:positionH>
                <wp:positionV relativeFrom="paragraph">
                  <wp:posOffset>2963545</wp:posOffset>
                </wp:positionV>
                <wp:extent cx="8890" cy="1612900"/>
                <wp:effectExtent l="4445" t="0" r="17145" b="25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092825" y="6255385"/>
                          <a:ext cx="8890" cy="161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5.75pt;margin-top:233.35pt;height:127pt;width:0.7pt;z-index:251659264;mso-width-relative:page;mso-height-relative:page;" filled="f" stroked="t" coordsize="21600,21600" o:gfxdata="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mfVyNkAAAALAQAADwAAAAAAAAABACAAAAAiAAAAZHJzL2Rvd25yZXYueG1sUEsBAhQA&#10;FAAAAAgAh07iQLGmQt7xAQAAzQMAAA4AAAAAAAAAAQAgAAAAKAEAAGRycy9lMm9Eb2MueG1sUEsF&#10;BgAAAAAGAAYAWQEAAIs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 xml:space="preserve">        </w:t>
      </w:r>
      <w:r>
        <w:drawing>
          <wp:inline distT="0" distB="0" distL="114300" distR="114300">
            <wp:extent cx="4886960" cy="470027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 </w:t>
      </w:r>
      <w:r>
        <w:rPr>
          <w:rFonts w:hint="default"/>
          <w:sz w:val="34"/>
          <w:szCs w:val="34"/>
          <w:lang w:val="en-US"/>
        </w:rPr>
        <w:t>7-</w:t>
      </w:r>
      <w:r>
        <w:rPr>
          <w:rFonts w:hint="default"/>
          <w:b/>
          <w:bCs/>
          <w:sz w:val="34"/>
          <w:szCs w:val="34"/>
          <w:lang w:val="en-US"/>
        </w:rPr>
        <w:t>Responsibility Matrix:</w:t>
      </w:r>
    </w:p>
    <w:p>
      <w:pPr>
        <w:widowControl w:val="0"/>
        <w:numPr>
          <w:numId w:val="0"/>
        </w:numPr>
        <w:ind w:leftChars="0"/>
        <w:jc w:val="both"/>
      </w:pP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5290185" cy="3839210"/>
            <wp:effectExtent l="0" t="0" r="1333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Network:</w:t>
      </w:r>
    </w:p>
    <w:p>
      <w:pPr>
        <w:widowControl w:val="0"/>
        <w:numPr>
          <w:numId w:val="0"/>
        </w:numPr>
        <w:ind w:leftChars="0"/>
        <w:jc w:val="both"/>
      </w:pP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5014595" cy="1127760"/>
            <wp:effectExtent l="0" t="0" r="1460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5920740</wp:posOffset>
                </wp:positionH>
                <wp:positionV relativeFrom="paragraph">
                  <wp:posOffset>520065</wp:posOffset>
                </wp:positionV>
                <wp:extent cx="0" cy="664210"/>
                <wp:effectExtent l="4445" t="0" r="10795" b="63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06540" y="7576185"/>
                          <a:ext cx="0" cy="664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6.2pt;margin-top:40.95pt;height:52.3pt;width:0pt;z-index:251661312;mso-width-relative:page;mso-height-relative:page;" filled="f" stroked="t" coordsize="21600,21600" o:gfxdata="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LpOyw1wAAAAoBAAAP&#10;AAAAAAAAAAEAIAAAACIAAABkcnMvZG93bnJldi54bWxQSwECFAAUAAAACACHTuJAyq1kk+ABAADB&#10;AwAADgAAAAAAAAABACAAAAAm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493395</wp:posOffset>
                </wp:positionV>
                <wp:extent cx="8890" cy="699770"/>
                <wp:effectExtent l="4445" t="0" r="17145" b="12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86485" y="7549515"/>
                          <a:ext cx="8890" cy="699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55pt;margin-top:38.85pt;height:55.1pt;width:0.7pt;z-index:251660288;mso-width-relative:page;mso-height-relative:page;" filled="f" stroked="t" coordsize="21600,21600" o:gfxdata="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0cRDZNYAAAAIAQAA&#10;DwAAAAAAAAABACAAAAAiAAAAZHJzL2Rvd25yZXYueG1sUEsBAhQAFAAAAAgAh07iQN/jcZ3iAQAA&#10;wgMAAA4AAAAAAAAAAQAgAAAAJQ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5520055" cy="2180590"/>
            <wp:effectExtent l="0" t="0" r="12065" b="139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 xml:space="preserve">     9-Project Resource:</w:t>
      </w:r>
    </w:p>
    <w:p>
      <w:pPr>
        <w:widowControl w:val="0"/>
        <w:numPr>
          <w:numId w:val="0"/>
        </w:numPr>
        <w:ind w:left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5779135</wp:posOffset>
                </wp:positionH>
                <wp:positionV relativeFrom="paragraph">
                  <wp:posOffset>526415</wp:posOffset>
                </wp:positionV>
                <wp:extent cx="0" cy="629285"/>
                <wp:effectExtent l="4445" t="0" r="10795" b="107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64935" y="1837055"/>
                          <a:ext cx="0" cy="62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5.05pt;margin-top:41.45pt;height:49.55pt;width:0pt;z-index:251662336;mso-width-relative:page;mso-height-relative:page;" filled="f" stroked="t" coordsize="21600,21600" o:gfxdata="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R3zWdUAAAAKAQAADwAA&#10;AAAAAAABACAAAAAiAAAAZHJzL2Rvd25yZXYueG1sUEsBAhQAFAAAAAgAh07iQHZnYmPgAQAAwQMA&#10;AA4AAAAAAAAAAQAgAAAAJA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5307330" cy="4632960"/>
            <wp:effectExtent l="0" t="0" r="1143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10-Budget Baseline:</w:t>
      </w:r>
    </w:p>
    <w:p>
      <w:pPr>
        <w:widowControl w:val="0"/>
        <w:numPr>
          <w:numId w:val="0"/>
        </w:numPr>
        <w:ind w:left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5681980</wp:posOffset>
                </wp:positionH>
                <wp:positionV relativeFrom="paragraph">
                  <wp:posOffset>485140</wp:posOffset>
                </wp:positionV>
                <wp:extent cx="0" cy="611505"/>
                <wp:effectExtent l="4445" t="0" r="10795" b="133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67780" y="6946900"/>
                          <a:ext cx="0" cy="611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7.4pt;margin-top:38.2pt;height:48.15pt;width:0pt;z-index:251663360;mso-width-relative:page;mso-height-relative:page;" filled="f" stroked="t" coordsize="21600,21600" o:gfxdata="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1PeHStkAAAAKAQAA&#10;DwAAAAAAAAABACAAAAAiAAAAZHJzL2Rvd25yZXYueG1sUEsBAhQAFAAAAAgAh07iQJlH1lzfAQAA&#10;wgMAAA4AAAAAAAAAAQAgAAAAKAEAAGRycy9lMm9Eb2MueG1sUEsFBgAAAAAGAAYAWQEAAHkFAAAA&#10;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5414010" cy="2344420"/>
            <wp:effectExtent l="0" t="0" r="11430" b="254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5661660" cy="2613025"/>
            <wp:effectExtent l="0" t="0" r="7620" b="8255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rPr>
          <w:rFonts w:hint="default"/>
          <w:lang w:val="en-US"/>
        </w:rPr>
        <w:t xml:space="preserve">                         </w:t>
      </w:r>
      <w:r>
        <w:drawing>
          <wp:inline distT="0" distB="0" distL="114300" distR="114300">
            <wp:extent cx="2933065" cy="2412365"/>
            <wp:effectExtent l="0" t="0" r="8255" b="10795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Arial" w:hAnsi="Arial" w:cs="Arial"/>
          <w:b/>
          <w:sz w:val="36"/>
          <w:szCs w:val="44"/>
          <w:u w:val="single"/>
        </w:rPr>
      </w:pPr>
      <w:r>
        <w:rPr>
          <w:rFonts w:hint="default"/>
          <w:b/>
          <w:bCs/>
          <w:sz w:val="34"/>
          <w:szCs w:val="34"/>
          <w:lang w:val="en-US"/>
        </w:rPr>
        <w:t>Risk: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Arial" w:hAnsi="Arial" w:cs="Arial"/>
          <w:b/>
          <w:sz w:val="36"/>
          <w:szCs w:val="44"/>
          <w:u w:val="single"/>
        </w:rPr>
      </w:pPr>
      <w:r>
        <w:rPr>
          <w:rFonts w:hint="default" w:ascii="Arial" w:hAnsi="Arial" w:cs="Arial"/>
          <w:b w:val="0"/>
          <w:bCs/>
          <w:color w:val="auto"/>
          <w:sz w:val="30"/>
          <w:szCs w:val="30"/>
          <w:u w:val="none"/>
        </w:rPr>
        <w:t>Negative risks: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-Hackers.</w:t>
      </w:r>
      <w:bookmarkStart w:id="0" w:name="_GoBack"/>
      <w:bookmarkEnd w:id="0"/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-Damage in the channels or links in the app.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-Increase in the cost.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-If the internet was weak.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-If anyone make the same app with better quality than us.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-If anyone steal the idea of our app.</w:t>
      </w:r>
    </w:p>
    <w:p>
      <w:pPr>
        <w:rPr>
          <w:rFonts w:hint="default" w:ascii="Arial" w:hAnsi="Arial" w:cs="Arial"/>
          <w:sz w:val="36"/>
          <w:szCs w:val="44"/>
        </w:rPr>
      </w:pPr>
      <w:r>
        <w:rPr>
          <w:rFonts w:hint="default" w:ascii="Arial" w:hAnsi="Arial" w:cs="Arial"/>
          <w:sz w:val="28"/>
          <w:szCs w:val="28"/>
        </w:rPr>
        <w:t>-This isn’t the only app that have this idea.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/>
          <w:color w:val="auto"/>
          <w:sz w:val="30"/>
          <w:szCs w:val="30"/>
          <w:u w:val="none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cs="Arial"/>
          <w:b w:val="0"/>
          <w:bCs/>
          <w:color w:val="auto"/>
          <w:sz w:val="30"/>
          <w:szCs w:val="30"/>
          <w:u w:val="none"/>
        </w:rPr>
      </w:pPr>
      <w:r>
        <w:rPr>
          <w:rFonts w:hint="default" w:ascii="Arial" w:hAnsi="Arial" w:cs="Arial"/>
          <w:b w:val="0"/>
          <w:bCs/>
          <w:color w:val="auto"/>
          <w:sz w:val="30"/>
          <w:szCs w:val="30"/>
          <w:u w:val="none"/>
        </w:rPr>
        <w:t>Positive risks: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-We improve old app to make a useful app.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-This app works the IOS, Android and Windows operating system.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-Make a change in the university that may improve our technology.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4"/>
          <w:szCs w:val="34"/>
          <w:lang w:val="en-US"/>
        </w:rPr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080" w:bottom="1440" w:left="108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1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ragraph">
                <wp:posOffset>-175260</wp:posOffset>
              </wp:positionV>
              <wp:extent cx="7007860" cy="9935845"/>
              <wp:effectExtent l="0" t="6350" r="2540" b="20955"/>
              <wp:wrapNone/>
              <wp:docPr id="8" name="组合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07860" cy="9935845"/>
                        <a:chOff x="11448" y="878"/>
                        <a:chExt cx="11036" cy="15647"/>
                      </a:xfrm>
                    </wpg:grpSpPr>
                    <wps:wsp>
                      <wps:cNvPr id="9" name="剪去对角的矩形 2"/>
                      <wps:cNvSpPr/>
                      <wps:spPr>
                        <a:xfrm>
                          <a:off x="11568" y="878"/>
                          <a:ext cx="10828" cy="15647"/>
                        </a:xfrm>
                        <a:prstGeom prst="snip2DiagRect">
                          <a:avLst/>
                        </a:prstGeom>
                        <a:noFill/>
                        <a:ln>
                          <a:gradFill>
                            <a:gsLst>
                              <a:gs pos="50000">
                                <a:srgbClr val="FFFFEF"/>
                              </a:gs>
                              <a:gs pos="0">
                                <a:srgbClr val="D1B378">
                                  <a:alpha val="100000"/>
                                </a:srgbClr>
                              </a:gs>
                              <a:gs pos="100000">
                                <a:srgbClr val="D1B378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0" name="剪去对角的矩形 3"/>
                      <wps:cNvSpPr/>
                      <wps:spPr>
                        <a:xfrm flipH="1">
                          <a:off x="11738" y="1162"/>
                          <a:ext cx="10488" cy="15080"/>
                        </a:xfrm>
                        <a:prstGeom prst="snip2DiagRect">
                          <a:avLst/>
                        </a:prstGeom>
                        <a:noFill/>
                        <a:ln>
                          <a:gradFill>
                            <a:gsLst>
                              <a:gs pos="50000">
                                <a:srgbClr val="FFFFEF"/>
                              </a:gs>
                              <a:gs pos="0">
                                <a:srgbClr val="D1B378">
                                  <a:alpha val="100000"/>
                                </a:srgbClr>
                              </a:gs>
                              <a:gs pos="100000">
                                <a:srgbClr val="D1B378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1" name="菱形 4"/>
                      <wps:cNvSpPr/>
                      <wps:spPr>
                        <a:xfrm>
                          <a:off x="22248" y="878"/>
                          <a:ext cx="236" cy="236"/>
                        </a:xfrm>
                        <a:prstGeom prst="diamond">
                          <a:avLst/>
                        </a:prstGeom>
                        <a:solidFill>
                          <a:srgbClr val="D1B3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菱形 5"/>
                      <wps:cNvSpPr/>
                      <wps:spPr>
                        <a:xfrm>
                          <a:off x="11448" y="16289"/>
                          <a:ext cx="236" cy="236"/>
                        </a:xfrm>
                        <a:prstGeom prst="diamond">
                          <a:avLst/>
                        </a:prstGeom>
                        <a:solidFill>
                          <a:srgbClr val="D1B3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合 8" o:spid="_x0000_s1026" o:spt="203" style="position:absolute;left:0pt;margin-left:-32.25pt;margin-top:-13.8pt;height:782.35pt;width:551.8pt;z-index:251662336;mso-width-relative:page;mso-height-relative:page;" coordorigin="11448,878" coordsize="11036,15647" o:gfxdata="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DzUSgdwAAAAN&#10;AQAADwAAAAAAAAABACAAAAAiAAAAZHJzL2Rvd25yZXYueG1sUEsBAhQAFAAAAAgAh07iQHnbicQZ&#10;BAAAwRAAAA4AAAAAAAAAAQAgAAAAKwEAAGRycy9lMm9Eb2MueG1sUEsFBgAAAAAGAAYAWQEAALYH&#10;AAAAAA==&#10;">
              <o:lock v:ext="edit" aspectratio="f"/>
              <v:shape id="剪去对角的矩形 2" o:spid="_x0000_s1026" style="position:absolute;left:11568;top:878;height:15647;width:10828;v-text-anchor:middle;" filled="f" stroked="t" coordsize="10828,15647" o:gfxdata="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JGtbsAAADa&#10;AAAADwAAAAAAAAABACAAAAAiAAAAZHJzL2Rvd25yZXYueG1sUEsBAhQAFAAAAAgAh07iQDMvBZ47&#10;AAAAOQAAABAAAAAAAAAAAQAgAAAACgEAAGRycy9zaGFwZXhtbC54bWxQSwUGAAAAAAYABgBbAQAA&#10;tAMAAAAA&#10;" path="m0,0l9023,0,10828,1804,10828,15647,10828,15647,1804,15647,0,13842,0,0xe">
                <v:path textboxrect="0,0,10828,15647" o:connectlocs="10828,7823;5414,15647;0,7823;5414,0" o:connectangles="0,82,164,247"/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  <v:shape id="剪去对角的矩形 3" o:spid="_x0000_s1026" style="position:absolute;left:11738;top:1162;flip:x;height:15080;width:10488;v-text-anchor:middle;" filled="f" stroked="t" coordsize="10488,15080" o:gfxdata="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lMAr4A&#10;AADbAAAADwAAAAAAAAABACAAAAAiAAAAZHJzL2Rvd25yZXYueG1sUEsBAhQAFAAAAAgAh07iQDMv&#10;BZ47AAAAOQAAABAAAAAAAAAAAQAgAAAADQEAAGRycy9zaGFwZXhtbC54bWxQSwUGAAAAAAYABgBb&#10;AQAAtwMAAAAA&#10;" path="m0,0l8739,0,10488,1748,10488,15080,10488,15080,1748,15080,0,13331,0,0xe">
                <v:path textboxrect="0,0,10488,15080" o:connectlocs="10488,7540;5244,15080;0,7540;5244,0" o:connectangles="0,82,164,247"/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  <v:shape id="菱形 4" o:spid="_x0000_s1026" o:spt="4" type="#_x0000_t4" style="position:absolute;left:22248;top:878;height:236;width:236;v-text-anchor:middle;" fillcolor="#D1B378" filled="t" stroked="f" coordsize="21600,21600" o:gfxdata="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Cpbb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shape>
              <v:shape id="菱形 5" o:spid="_x0000_s1026" o:spt="4" type="#_x0000_t4" style="position:absolute;left:11448;top:16289;height:236;width:236;v-text-anchor:middle;" fillcolor="#D1B378" filled="t" stroked="f" coordsize="21600,21600" o:gfxdata="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+iNxq/&#10;AAAA2wAAAA8AAAAAAAAAAQAgAAAAIgAAAGRycy9kb3ducmV2LnhtbFBLAQIUABQAAAAIAIdO4kAz&#10;LwWeOwAAADkAAAAQAAAAAAAAAAEAIAAAAA4BAABkcnMvc2hhcGV4bWwueG1sUEsFBgAAAAAGAAYA&#10;WwEAALgD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-682625</wp:posOffset>
          </wp:positionH>
          <wp:positionV relativeFrom="paragraph">
            <wp:posOffset>-549275</wp:posOffset>
          </wp:positionV>
          <wp:extent cx="7581265" cy="10723245"/>
          <wp:effectExtent l="0" t="0" r="635" b="1905"/>
          <wp:wrapNone/>
          <wp:docPr id="6" name="图片 6" descr="F:\稻壳-阿源设计\X信纸 红包 书签 邀请函\2019-06-22-invatation\2\7.jpg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F:\稻壳-阿源设计\X信纸 红包 书签 邀请函\2019-06-22-invatation\2\7.jpg7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265" cy="1072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D5EC0C"/>
    <w:multiLevelType w:val="singleLevel"/>
    <w:tmpl w:val="E4D5EC0C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0DF3ED5C"/>
    <w:multiLevelType w:val="singleLevel"/>
    <w:tmpl w:val="0DF3ED5C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0F3985A0"/>
    <w:multiLevelType w:val="singleLevel"/>
    <w:tmpl w:val="0F3985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6C3B0E"/>
    <w:multiLevelType w:val="singleLevel"/>
    <w:tmpl w:val="596C3B0E"/>
    <w:lvl w:ilvl="0" w:tentative="0">
      <w:start w:val="11"/>
      <w:numFmt w:val="decimal"/>
      <w:suff w:val="nothing"/>
      <w:lvlText w:val="%1-"/>
      <w:lvlJc w:val="left"/>
    </w:lvl>
  </w:abstractNum>
  <w:abstractNum w:abstractNumId="4">
    <w:nsid w:val="72C7B249"/>
    <w:multiLevelType w:val="singleLevel"/>
    <w:tmpl w:val="72C7B249"/>
    <w:lvl w:ilvl="0" w:tentative="0">
      <w:start w:val="5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70E5C"/>
    <w:rsid w:val="09507C35"/>
    <w:rsid w:val="09A51D42"/>
    <w:rsid w:val="173A2245"/>
    <w:rsid w:val="18FA5FA6"/>
    <w:rsid w:val="1EE73EF2"/>
    <w:rsid w:val="22F3026C"/>
    <w:rsid w:val="24CF514D"/>
    <w:rsid w:val="2719586E"/>
    <w:rsid w:val="2B351779"/>
    <w:rsid w:val="2D39085B"/>
    <w:rsid w:val="30046D7E"/>
    <w:rsid w:val="330D7892"/>
    <w:rsid w:val="34CD7EAE"/>
    <w:rsid w:val="3B6952B3"/>
    <w:rsid w:val="3B7E7812"/>
    <w:rsid w:val="3BC11721"/>
    <w:rsid w:val="3F570D6E"/>
    <w:rsid w:val="41041C92"/>
    <w:rsid w:val="410A3F52"/>
    <w:rsid w:val="43C35DCB"/>
    <w:rsid w:val="473857E5"/>
    <w:rsid w:val="4D6F6D84"/>
    <w:rsid w:val="50915BD5"/>
    <w:rsid w:val="57F329DD"/>
    <w:rsid w:val="64ED197E"/>
    <w:rsid w:val="689D17DA"/>
    <w:rsid w:val="6E254D5A"/>
    <w:rsid w:val="6EDA4AD6"/>
    <w:rsid w:val="72CD452F"/>
    <w:rsid w:val="76D113D4"/>
    <w:rsid w:val="785246FF"/>
    <w:rsid w:val="7BC0356F"/>
    <w:rsid w:val="7F87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g.Kareem%20Alassal\AppData\Local\Packages\ZhuhaiKingsoftOfficeSoftw.WPSOffice2019_924xes6e8q1tw\LocalCache\Roaming\Kingsoft\office6\templates\download\9783a66243ce4e3c928caa679b70da65\Simple%20Blue%20Letter%20Pap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Blue Letter Paper.docx</Template>
  <Pages>1</Pages>
  <Words>1</Words>
  <Characters>6</Characters>
  <Lines>0</Lines>
  <Paragraphs>0</Paragraphs>
  <TotalTime>2</TotalTime>
  <ScaleCrop>false</ScaleCrop>
  <LinksUpToDate>false</LinksUpToDate>
  <CharactersWithSpaces>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2022-01-02T15:53:00Z</dcterms:created>
  <dc:creator>Eng.Kareem Alassal</dc:creator>
  <cp:lastModifiedBy>Eng.Kareem Alassal</cp:lastModifiedBy>
  <dcterms:modified xsi:type="dcterms:W3CDTF">2022-01-02T16:56:39Z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69F8BB54BB0E443195B3C6F073922473</vt:lpwstr>
  </property>
</Properties>
</file>