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ind w:firstLine="960" w:firstLineChars="100"/>
        <w:jc w:val="both"/>
        <w:rPr>
          <w:rFonts w:hint="default"/>
          <w:sz w:val="96"/>
          <w:szCs w:val="96"/>
          <w:lang w:val="en-US" w:eastAsia="zh-CN"/>
        </w:rPr>
      </w:pPr>
      <w:r>
        <w:rPr>
          <w:rFonts w:hint="default"/>
          <w:sz w:val="96"/>
          <w:szCs w:val="96"/>
          <w:lang w:val="en-US" w:eastAsia="zh-CN"/>
        </w:rPr>
        <w:t xml:space="preserve">Responsibility Matrix 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  <w:t>Team Members</w:t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Mahmoud AbdElaal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Amr Ebrahim AbdElrahman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Kamal Soror Ebrahim Elmahss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Mohammed AbdEltwab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Wahdan Kotb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Christina Maged Makhal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Madonna Mamdouh Louize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tbl>
      <w:tblPr>
        <w:tblStyle w:val="6"/>
        <w:tblpPr w:leftFromText="180" w:rightFromText="180" w:vertAnchor="text" w:horzAnchor="page" w:tblpX="1211" w:tblpY="72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atLeast"/>
        </w:trPr>
        <w:tc>
          <w:tcPr>
            <w:tcW w:w="3560" w:type="dxa"/>
            <w:shd w:val="clear" w:color="auto" w:fill="A8D08D" w:themeFill="accent6" w:themeFillTint="99"/>
          </w:tcPr>
          <w:p>
            <w:pPr>
              <w:pStyle w:val="7"/>
              <w:ind w:left="0" w:leftChars="0" w:firstLine="220" w:firstLineChars="50"/>
              <w:rPr>
                <w:rFonts w:asciiTheme="minorBidi" w:hAnsiTheme="minorBidi"/>
                <w:sz w:val="44"/>
                <w:szCs w:val="44"/>
              </w:rPr>
            </w:pPr>
            <w:r>
              <w:rPr>
                <w:rFonts w:asciiTheme="minorBidi" w:hAnsiTheme="minorBidi"/>
                <w:sz w:val="44"/>
                <w:szCs w:val="44"/>
              </w:rPr>
              <w:t>A = Approves</w:t>
            </w:r>
          </w:p>
          <w:p>
            <w:pPr>
              <w:pStyle w:val="7"/>
              <w:ind w:left="0" w:leftChars="0" w:firstLine="220" w:firstLineChars="50"/>
              <w:rPr>
                <w:rFonts w:hint="default" w:asciiTheme="minorBidi" w:hAnsiTheme="minorBidi"/>
                <w:sz w:val="44"/>
                <w:szCs w:val="44"/>
                <w:lang w:val="en-US"/>
              </w:rPr>
            </w:pPr>
            <w:r>
              <w:rPr>
                <w:rFonts w:asciiTheme="minorBidi" w:hAnsiTheme="minorBidi"/>
                <w:sz w:val="44"/>
                <w:szCs w:val="44"/>
              </w:rPr>
              <w:t xml:space="preserve">R = </w:t>
            </w:r>
            <w:r>
              <w:rPr>
                <w:rFonts w:hint="default" w:asciiTheme="minorBidi" w:hAnsiTheme="minorBidi"/>
                <w:sz w:val="44"/>
                <w:szCs w:val="44"/>
                <w:lang w:val="en-US"/>
              </w:rPr>
              <w:t>Responsible</w:t>
            </w:r>
          </w:p>
          <w:p>
            <w:pPr>
              <w:pStyle w:val="7"/>
              <w:ind w:left="0" w:leftChars="0" w:firstLine="220" w:firstLineChars="50"/>
              <w:rPr>
                <w:rFonts w:asciiTheme="minorBidi" w:hAnsiTheme="minorBidi"/>
                <w:sz w:val="44"/>
                <w:szCs w:val="44"/>
              </w:rPr>
            </w:pPr>
            <w:r>
              <w:rPr>
                <w:rFonts w:asciiTheme="minorBidi" w:hAnsiTheme="minorBidi"/>
                <w:sz w:val="44"/>
                <w:szCs w:val="44"/>
              </w:rPr>
              <w:t>P = Participant</w:t>
            </w:r>
          </w:p>
          <w:p>
            <w:pPr>
              <w:pStyle w:val="7"/>
              <w:ind w:left="0" w:leftChars="0" w:firstLine="220" w:firstLineChars="50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asciiTheme="minorBidi" w:hAnsiTheme="minorBidi"/>
                <w:sz w:val="44"/>
                <w:szCs w:val="44"/>
              </w:rPr>
              <w:t>C = Creator</w:t>
            </w:r>
          </w:p>
        </w:tc>
      </w:tr>
    </w:tbl>
    <w:tbl>
      <w:tblPr>
        <w:tblStyle w:val="6"/>
        <w:tblpPr w:leftFromText="180" w:rightFromText="180" w:vertAnchor="text" w:horzAnchor="page" w:tblpX="1393" w:tblpY="64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4"/>
        <w:gridCol w:w="1643"/>
        <w:gridCol w:w="179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704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643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Students</w:t>
            </w:r>
          </w:p>
        </w:tc>
        <w:tc>
          <w:tcPr>
            <w:tcW w:w="1796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Project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manager</w:t>
            </w:r>
          </w:p>
        </w:tc>
        <w:tc>
          <w:tcPr>
            <w:tcW w:w="1955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Application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Create Application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  <w:t xml:space="preserve">  A</w:t>
            </w:r>
          </w:p>
        </w:tc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  <w:t xml:space="preserve">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Test Application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  <w:t xml:space="preserve">  A</w:t>
            </w:r>
          </w:p>
        </w:tc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  <w:t xml:space="preserve"> 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Collect Material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  <w:t xml:space="preserve">  R</w:t>
            </w:r>
          </w:p>
        </w:tc>
        <w:tc>
          <w:tcPr>
            <w:tcW w:w="1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3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Test the Application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release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  <w:t xml:space="preserve">  R</w:t>
            </w:r>
          </w:p>
        </w:tc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  <w:t xml:space="preserve"> 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3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Push the Application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To the Workstation</w:t>
            </w:r>
          </w:p>
        </w:tc>
        <w:tc>
          <w:tcPr>
            <w:tcW w:w="1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  <w:t xml:space="preserve">  A</w:t>
            </w:r>
          </w:p>
        </w:tc>
        <w:tc>
          <w:tcPr>
            <w:tcW w:w="1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 w:eastAsia="zh-CN"/>
              </w:rPr>
              <w:t xml:space="preserve">  P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080" w:bottom="1440" w:left="108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ragraph">
                <wp:posOffset>-175260</wp:posOffset>
              </wp:positionV>
              <wp:extent cx="7007860" cy="9935845"/>
              <wp:effectExtent l="0" t="6350" r="2540" b="20955"/>
              <wp:wrapNone/>
              <wp:docPr id="8" name="组合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7860" cy="9935845"/>
                        <a:chOff x="11448" y="878"/>
                        <a:chExt cx="11036" cy="15647"/>
                      </a:xfrm>
                    </wpg:grpSpPr>
                    <wps:wsp>
                      <wps:cNvPr id="9" name="剪去对角的矩形 2"/>
                      <wps:cNvSpPr/>
                      <wps:spPr>
                        <a:xfrm>
                          <a:off x="11568" y="878"/>
                          <a:ext cx="10828" cy="15647"/>
                        </a:xfrm>
                        <a:prstGeom prst="snip2DiagRect">
                          <a:avLst/>
                        </a:prstGeom>
                        <a:noFill/>
                        <a:ln>
                          <a:gradFill>
                            <a:gsLst>
                              <a:gs pos="50000">
                                <a:srgbClr val="FFFFEF"/>
                              </a:gs>
                              <a:gs pos="0">
                                <a:srgbClr val="D1B378">
                                  <a:alpha val="100000"/>
                                </a:srgbClr>
                              </a:gs>
                              <a:gs pos="100000">
                                <a:srgbClr val="D1B378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0" name="剪去对角的矩形 3"/>
                      <wps:cNvSpPr/>
                      <wps:spPr>
                        <a:xfrm flipH="1">
                          <a:off x="11738" y="1162"/>
                          <a:ext cx="10488" cy="15080"/>
                        </a:xfrm>
                        <a:prstGeom prst="snip2DiagRect">
                          <a:avLst/>
                        </a:prstGeom>
                        <a:noFill/>
                        <a:ln>
                          <a:gradFill>
                            <a:gsLst>
                              <a:gs pos="50000">
                                <a:srgbClr val="FFFFEF"/>
                              </a:gs>
                              <a:gs pos="0">
                                <a:srgbClr val="D1B378">
                                  <a:alpha val="100000"/>
                                </a:srgbClr>
                              </a:gs>
                              <a:gs pos="100000">
                                <a:srgbClr val="D1B378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1" name="菱形 4"/>
                      <wps:cNvSpPr/>
                      <wps:spPr>
                        <a:xfrm>
                          <a:off x="22248" y="878"/>
                          <a:ext cx="236" cy="236"/>
                        </a:xfrm>
                        <a:prstGeom prst="diamond">
                          <a:avLst/>
                        </a:prstGeom>
                        <a:solidFill>
                          <a:srgbClr val="D1B3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菱形 5"/>
                      <wps:cNvSpPr/>
                      <wps:spPr>
                        <a:xfrm>
                          <a:off x="11448" y="16289"/>
                          <a:ext cx="236" cy="236"/>
                        </a:xfrm>
                        <a:prstGeom prst="diamond">
                          <a:avLst/>
                        </a:prstGeom>
                        <a:solidFill>
                          <a:srgbClr val="D1B3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8" o:spid="_x0000_s1026" o:spt="203" style="position:absolute;left:0pt;margin-left:-32.25pt;margin-top:-13.8pt;height:782.35pt;width:551.8pt;z-index:251659264;mso-width-relative:page;mso-height-relative:page;" coordorigin="11448,878" coordsize="11036,15647" o:gfxdata="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DzUSgdwAAAAN&#10;AQAADwAAAAAAAAABACAAAAAiAAAAZHJzL2Rvd25yZXYueG1sUEsBAhQAFAAAAAgAh07iQHnbicQZ&#10;BAAAwRAAAA4AAAAAAAAAAQAgAAAAKwEAAGRycy9lMm9Eb2MueG1sUEsFBgAAAAAGAAYAWQEAALYH&#10;AAAAAA==&#10;">
              <o:lock v:ext="edit" aspectratio="f"/>
              <v:shape id="剪去对角的矩形 2" o:spid="_x0000_s1026" style="position:absolute;left:11568;top:878;height:15647;width:10828;v-text-anchor:middle;" filled="f" stroked="t" coordsize="10828,15647" o:gfxdata="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JGtbsAAADa&#10;AAAADwAAAAAAAAABACAAAAAiAAAAZHJzL2Rvd25yZXYueG1sUEsBAhQAFAAAAAgAh07iQDMvBZ47&#10;AAAAOQAAABAAAAAAAAAAAQAgAAAACgEAAGRycy9zaGFwZXhtbC54bWxQSwUGAAAAAAYABgBbAQAA&#10;tAMAAAAA&#10;" path="m0,0l9023,0,10828,1804,10828,15647,10828,15647,1804,15647,0,13842,0,0xe">
                <v:path textboxrect="0,0,10828,15647" o:connectlocs="10828,7823;5414,15647;0,7823;5414,0" o:connectangles="0,82,164,247"/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  <v:shape id="剪去对角的矩形 3" o:spid="_x0000_s1026" style="position:absolute;left:11738;top:1162;flip:x;height:15080;width:10488;v-text-anchor:middle;" filled="f" stroked="t" coordsize="10488,15080" o:gfxdata="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lMAr4A&#10;AADbAAAADwAAAAAAAAABACAAAAAiAAAAZHJzL2Rvd25yZXYueG1sUEsBAhQAFAAAAAgAh07iQDMv&#10;BZ47AAAAOQAAABAAAAAAAAAAAQAgAAAADQEAAGRycy9zaGFwZXhtbC54bWxQSwUGAAAAAAYABgBb&#10;AQAAtwMAAAAA&#10;" path="m0,0l8739,0,10488,1748,10488,15080,10488,15080,1748,15080,0,13331,0,0xe">
                <v:path textboxrect="0,0,10488,15080" o:connectlocs="10488,7540;5244,15080;0,7540;5244,0" o:connectangles="0,82,164,247"/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  <v:shape id="菱形 4" o:spid="_x0000_s1026" o:spt="4" type="#_x0000_t4" style="position:absolute;left:22248;top:878;height:236;width:236;v-text-anchor:middle;" fillcolor="#D1B378" filled="t" stroked="f" coordsize="21600,21600" o:gfxdata="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Cpbb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菱形 5" o:spid="_x0000_s1026" o:spt="4" type="#_x0000_t4" style="position:absolute;left:11448;top:16289;height:236;width:236;v-text-anchor:middle;" fillcolor="#D1B378" filled="t" stroked="f" coordsize="21600,21600" o:gfxdata="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iNxq/&#10;AAAA2wAAAA8AAAAAAAAAAQAgAAAAIgAAAGRycy9kb3ducmV2LnhtbFBLAQIUABQAAAAIAIdO4kAz&#10;LwWeOwAAADkAAAAQAAAAAAAAAAEAIAAAAA4BAABkcnMvc2hhcGV4bWwueG1sUEsFBgAAAAAGAAYA&#10;WwEAALgD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-682625</wp:posOffset>
          </wp:positionH>
          <wp:positionV relativeFrom="paragraph">
            <wp:posOffset>-549275</wp:posOffset>
          </wp:positionV>
          <wp:extent cx="7581265" cy="10723245"/>
          <wp:effectExtent l="0" t="0" r="635" b="1905"/>
          <wp:wrapNone/>
          <wp:docPr id="6" name="图片 6" descr="F:\稻壳-阿源设计\X信纸 红包 书签 邀请函\2019-06-22-invatation\2\7.jpg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F:\稻壳-阿源设计\X信纸 红包 书签 邀请函\2019-06-22-invatation\2\7.jpg7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265" cy="1072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F3ED5C"/>
    <w:multiLevelType w:val="singleLevel"/>
    <w:tmpl w:val="0DF3ED5C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D7001"/>
    <w:rsid w:val="09507C35"/>
    <w:rsid w:val="09A51D42"/>
    <w:rsid w:val="173A2245"/>
    <w:rsid w:val="18FA5FA6"/>
    <w:rsid w:val="1EE73EF2"/>
    <w:rsid w:val="22F3026C"/>
    <w:rsid w:val="24CF514D"/>
    <w:rsid w:val="2719586E"/>
    <w:rsid w:val="2B351779"/>
    <w:rsid w:val="2B37485A"/>
    <w:rsid w:val="2D39085B"/>
    <w:rsid w:val="2F7D7001"/>
    <w:rsid w:val="30046D7E"/>
    <w:rsid w:val="330D7892"/>
    <w:rsid w:val="34CD7EAE"/>
    <w:rsid w:val="3B6952B3"/>
    <w:rsid w:val="3B7E7812"/>
    <w:rsid w:val="3BC11721"/>
    <w:rsid w:val="3F570D6E"/>
    <w:rsid w:val="41041C92"/>
    <w:rsid w:val="410A3F52"/>
    <w:rsid w:val="43C35DCB"/>
    <w:rsid w:val="473857E5"/>
    <w:rsid w:val="4D6F6D84"/>
    <w:rsid w:val="50915BD5"/>
    <w:rsid w:val="57F329DD"/>
    <w:rsid w:val="64ED197E"/>
    <w:rsid w:val="689D17DA"/>
    <w:rsid w:val="6E254D5A"/>
    <w:rsid w:val="6EDA4AD6"/>
    <w:rsid w:val="72CD452F"/>
    <w:rsid w:val="76D113D4"/>
    <w:rsid w:val="785246FF"/>
    <w:rsid w:val="7BC0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.Kareem%20Alassal\AppData\Local\Packages\ZhuhaiKingsoftOfficeSoftw.WPSOffice2019_924xes6e8q1tw\LocalCache\Roaming\Kingsoft\office6\templates\download\9783a66243ce4e3c928caa679b70da65\Simple%20Blue%20Letter%20Pap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Blue Letter Paper.docx</Template>
  <Pages>1</Pages>
  <Words>1</Words>
  <Characters>6</Characters>
  <Lines>0</Lines>
  <Paragraphs>0</Paragraphs>
  <TotalTime>0</TotalTime>
  <ScaleCrop>false</ScaleCrop>
  <LinksUpToDate>false</LinksUpToDate>
  <CharactersWithSpaces>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2022-01-02T13:59:00Z</dcterms:created>
  <dc:creator>kareem alasal</dc:creator>
  <cp:lastModifiedBy>kareem alasal</cp:lastModifiedBy>
  <dcterms:modified xsi:type="dcterms:W3CDTF">2022-01-02T14:46:16Z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9A84B4F6B5B64B608D2426EF756619DB</vt:lpwstr>
  </property>
</Properties>
</file>